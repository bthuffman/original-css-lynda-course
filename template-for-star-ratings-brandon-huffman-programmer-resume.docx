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D922B8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D922B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4FCD4F09" w:rsidR="00C95FE3" w:rsidRDefault="00C95FE3" w:rsidP="00A7686A">
                  <w:pPr>
                    <w:jc w:val="left"/>
                  </w:pPr>
                  <w:r>
                    <w:t>Detail Oriented</w:t>
                  </w:r>
                  <w:r w:rsidR="00A7686A">
                    <w:t xml:space="preserve">           Organized </w:t>
                  </w:r>
                  <w:r>
                    <w:t>Analytical</w:t>
                  </w:r>
                  <w:r w:rsidR="00F61DC3">
                    <w:t xml:space="preserve">          </w:t>
                  </w:r>
                  <w:r w:rsidR="00A7686A">
                    <w:t xml:space="preserve"> </w:t>
                  </w:r>
                  <w:r w:rsidR="00F61DC3">
                    <w:t>Critical Thinking</w:t>
                  </w:r>
                </w:p>
                <w:p w14:paraId="64A3DAFF" w14:textId="77777777" w:rsidR="00C95FE3" w:rsidRDefault="00EB4503" w:rsidP="00A7686A">
                  <w:pPr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77777777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</w:t>
                  </w:r>
                  <w:r w:rsidR="00B4675A">
                    <w:t xml:space="preserve"> </w:t>
                  </w:r>
                  <w:r w:rsidR="00793705">
                    <w:t xml:space="preserve">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4EDAB32">
                        <wp:extent cx="607060" cy="123261"/>
                        <wp:effectExtent l="0" t="0" r="254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386" cy="14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</w:t>
                  </w:r>
                  <w:r w:rsidR="00B4675A">
                    <w:t xml:space="preserve">  </w:t>
                  </w:r>
                </w:p>
                <w:p w14:paraId="78F0A77F" w14:textId="5CD168A1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77777777" w:rsidR="0090552C" w:rsidRDefault="00D135C3" w:rsidP="00D135C3">
                  <w:pPr>
                    <w:jc w:val="left"/>
                  </w:pPr>
                  <w:r>
                    <w:t>JavaS</w:t>
                  </w:r>
                  <w:r w:rsidR="0090552C">
                    <w:t>cript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62F04666">
                        <wp:extent cx="603504" cy="122540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19F3DB0D" w:rsidR="0090552C" w:rsidRDefault="0090552C" w:rsidP="00D135C3">
                  <w:pPr>
                    <w:jc w:val="left"/>
                  </w:pPr>
                  <w:r>
                    <w:t>MySql</w:t>
                  </w:r>
                  <w:r w:rsidR="00D135C3">
                    <w:t xml:space="preserve"> 5.7</w:t>
                  </w:r>
                  <w:r w:rsidR="00267D85">
                    <w:t xml:space="preserve">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0E111A12">
                        <wp:extent cx="603504" cy="122577"/>
                        <wp:effectExtent l="0" t="0" r="635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C647A70">
                        <wp:extent cx="603504" cy="122577"/>
                        <wp:effectExtent l="0" t="0" r="635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5E74EB0D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0820A900">
                        <wp:extent cx="603504" cy="122577"/>
                        <wp:effectExtent l="0" t="0" r="635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6E6B9189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31512BA5">
                        <wp:extent cx="603504" cy="122577"/>
                        <wp:effectExtent l="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8271AD" w14:textId="77777777" w:rsidR="00C420C8" w:rsidRDefault="00C420C8" w:rsidP="003856C9"/>
          <w:p w14:paraId="274FA96E" w14:textId="77777777" w:rsidR="0090552C" w:rsidRDefault="00F26EE5" w:rsidP="003856C9">
            <w:r>
              <w:t>*</w:t>
            </w:r>
            <w:r w:rsidR="00EB4503"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monkik from </w:t>
                  </w:r>
                  <w:hyperlink r:id="rId14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>by Guilhem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D922B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0D4CED" w14:textId="77777777"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14:paraId="194CD8AC" w14:textId="77777777"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14:paraId="3420F748" w14:textId="77777777"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Acquired supporting documentation, analyzed financial information, classified business transactions, reconciled client accounts, generated financial reports and processed tax payments.</w:t>
                  </w:r>
                </w:p>
                <w:p w14:paraId="6FBB6083" w14:textId="41C56896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commentRangeStart w:id="0"/>
                  <w:r>
                    <w:t>BOOKKEEPER</w:t>
                  </w:r>
                  <w:commentRangeEnd w:id="0"/>
                  <w:r w:rsidR="00D66630">
                    <w:rPr>
                      <w:rStyle w:val="CommentReference"/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commentReference w:id="0"/>
                  </w:r>
                  <w:r>
                    <w:t xml:space="preserve">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>SEPTERMBER 2014 – 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athletes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 xml:space="preserve">Accounting Clerk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trained and certified dozens of lifeguards and swim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D922B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 xml:space="preserve">Certified Public Accounting Preparation Program Certificate of Completion in December of 2017.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  <w:bookmarkStart w:id="1" w:name="_GoBack"/>
        <w:bookmarkEnd w:id="1"/>
      </w:tr>
    </w:tbl>
    <w:p w14:paraId="480F5CB8" w14:textId="77777777" w:rsidR="0090552C" w:rsidRDefault="0090552C" w:rsidP="00171231">
      <w:pPr>
        <w:pStyle w:val="Heading4"/>
      </w:pPr>
    </w:p>
    <w:sectPr w:rsidR="0090552C" w:rsidSect="00FE20E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huffman4444@gmail.com" w:date="2019-01-19T09:31:00Z" w:initials="b">
    <w:p w14:paraId="1F783D92" w14:textId="77777777" w:rsidR="00D66630" w:rsidRDefault="00D66630">
      <w:pPr>
        <w:pStyle w:val="CommentText"/>
      </w:pPr>
      <w:r>
        <w:rPr>
          <w:rStyle w:val="CommentReference"/>
        </w:rPr>
        <w:annotationRef/>
      </w:r>
      <w:r>
        <w:t xml:space="preserve">When add Deep Dive Bootcamp to Resume combine dates with Atkinson, delete/combine description, and just add that you started out as a Temp and then they wanted to keep you 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783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783D92" w16cid:durableId="1FED6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22B25" w14:textId="77777777" w:rsidR="00D922B8" w:rsidRDefault="00D922B8" w:rsidP="003856C9">
      <w:pPr>
        <w:spacing w:after="0" w:line="240" w:lineRule="auto"/>
      </w:pPr>
      <w:r>
        <w:separator/>
      </w:r>
    </w:p>
  </w:endnote>
  <w:endnote w:type="continuationSeparator" w:id="0">
    <w:p w14:paraId="0F07AD51" w14:textId="77777777" w:rsidR="00D922B8" w:rsidRDefault="00D922B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E00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B0B02D" wp14:editId="1B637A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2FBFD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45E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04A072" wp14:editId="0A8C0E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A7224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7C81" w14:textId="77777777" w:rsidR="00D922B8" w:rsidRDefault="00D922B8" w:rsidP="003856C9">
      <w:pPr>
        <w:spacing w:after="0" w:line="240" w:lineRule="auto"/>
      </w:pPr>
      <w:r>
        <w:separator/>
      </w:r>
    </w:p>
  </w:footnote>
  <w:footnote w:type="continuationSeparator" w:id="0">
    <w:p w14:paraId="567613E5" w14:textId="77777777" w:rsidR="00D922B8" w:rsidRDefault="00D922B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FBF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77F5C5" wp14:editId="551C6D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9D603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6CC221" wp14:editId="31604A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829B2C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huffman4444@gmail.com">
    <w15:presenceInfo w15:providerId="Windows Live" w15:userId="90384e2ebd22f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31D03"/>
    <w:rsid w:val="00743379"/>
    <w:rsid w:val="00747550"/>
    <w:rsid w:val="007803B7"/>
    <w:rsid w:val="00793705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64DED"/>
    <w:rsid w:val="00A7686A"/>
    <w:rsid w:val="00AF1258"/>
    <w:rsid w:val="00B01E52"/>
    <w:rsid w:val="00B4675A"/>
    <w:rsid w:val="00B550FC"/>
    <w:rsid w:val="00B85871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922B8"/>
    <w:rsid w:val="00DC0F74"/>
    <w:rsid w:val="00DC79BB"/>
    <w:rsid w:val="00DF0A0F"/>
    <w:rsid w:val="00E34D58"/>
    <w:rsid w:val="00E941EF"/>
    <w:rsid w:val="00EB1C1B"/>
    <w:rsid w:val="00EB4503"/>
    <w:rsid w:val="00F077AE"/>
    <w:rsid w:val="00F14687"/>
    <w:rsid w:val="00F26EE5"/>
    <w:rsid w:val="00F56435"/>
    <w:rsid w:val="00F61DC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aticon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C75C8E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C75C8E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C75C8E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C75C8E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4E7BD4"/>
    <w:rsid w:val="007B254E"/>
    <w:rsid w:val="00C75C8E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4</cp:revision>
  <dcterms:created xsi:type="dcterms:W3CDTF">2019-01-19T17:14:00Z</dcterms:created>
  <dcterms:modified xsi:type="dcterms:W3CDTF">2019-01-19T23:30:00Z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